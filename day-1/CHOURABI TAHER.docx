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29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24404" w14:paraId="219CE9EF" w14:textId="77777777" w:rsidTr="30E50233">
        <w:trPr>
          <w:trHeight w:val="4410"/>
        </w:trPr>
        <w:tc>
          <w:tcPr>
            <w:tcW w:w="3600" w:type="dxa"/>
            <w:vAlign w:val="bottom"/>
          </w:tcPr>
          <w:p w14:paraId="7C777892" w14:textId="77777777" w:rsidR="001B2ABD" w:rsidRPr="00524404" w:rsidRDefault="006B6FEB" w:rsidP="001F5AAD">
            <w:pPr>
              <w:tabs>
                <w:tab w:val="left" w:pos="990"/>
              </w:tabs>
              <w:jc w:val="center"/>
            </w:pPr>
            <w:r w:rsidRPr="00524404">
              <w:rPr>
                <w:noProof/>
              </w:rPr>
              <w:drawing>
                <wp:inline distT="0" distB="0" distL="0" distR="0" wp14:anchorId="36F37C31" wp14:editId="35F029B6">
                  <wp:extent cx="2139950" cy="22002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005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200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E5969CF" w14:textId="77777777" w:rsidR="001B2ABD" w:rsidRPr="00524404" w:rsidRDefault="001B2ABD" w:rsidP="001F5AA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73CEBEA" w14:textId="77777777" w:rsidR="00144C4D" w:rsidRPr="00524404" w:rsidRDefault="00144C4D" w:rsidP="001F5AAD">
            <w:pPr>
              <w:pStyle w:val="Titre"/>
            </w:pPr>
            <w:r w:rsidRPr="00524404">
              <w:t>CHOURABI TAHER</w:t>
            </w:r>
          </w:p>
          <w:p w14:paraId="17332EF3" w14:textId="77777777" w:rsidR="001B2ABD" w:rsidRPr="00524404" w:rsidRDefault="00144C4D" w:rsidP="001F5AAD">
            <w:pPr>
              <w:pStyle w:val="Sous-titre"/>
            </w:pPr>
            <w:r w:rsidRPr="00971457">
              <w:rPr>
                <w:spacing w:val="1"/>
                <w:w w:val="58"/>
              </w:rPr>
              <w:t>Ingénieur génie logiciel</w:t>
            </w:r>
            <w:r w:rsidRPr="00971457">
              <w:rPr>
                <w:rFonts w:ascii="Segoe UI" w:hAnsi="Segoe UI" w:cs="Segoe UI"/>
                <w:color w:val="868E96"/>
                <w:spacing w:val="20"/>
                <w:w w:val="58"/>
                <w:sz w:val="28"/>
                <w:shd w:val="clear" w:color="auto" w:fill="FFFFFF"/>
              </w:rPr>
              <w:t> </w:t>
            </w:r>
          </w:p>
        </w:tc>
      </w:tr>
      <w:tr w:rsidR="001B2ABD" w:rsidRPr="00524404" w14:paraId="05E9E58F" w14:textId="77777777" w:rsidTr="30E50233">
        <w:tc>
          <w:tcPr>
            <w:tcW w:w="3600" w:type="dxa"/>
          </w:tcPr>
          <w:sdt>
            <w:sdtPr>
              <w:id w:val="-1954003311"/>
              <w:placeholder>
                <w:docPart w:val="04E4B8E05D564DDF987742D89A32A0C9"/>
              </w:placeholder>
              <w:temporary/>
              <w:showingPlcHdr/>
              <w15:appearance w15:val="hidden"/>
            </w:sdtPr>
            <w:sdtEndPr/>
            <w:sdtContent>
              <w:p w14:paraId="4B7916FD" w14:textId="77777777" w:rsidR="00036450" w:rsidRPr="00524404" w:rsidRDefault="00CB0055" w:rsidP="001F5AAD">
                <w:pPr>
                  <w:pStyle w:val="Titre3"/>
                </w:pPr>
                <w:r w:rsidRPr="00524404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98B7B6D263541D19FE83A7E9869A1A5"/>
              </w:placeholder>
              <w:temporary/>
              <w:showingPlcHdr/>
              <w15:appearance w15:val="hidden"/>
            </w:sdtPr>
            <w:sdtEndPr/>
            <w:sdtContent>
              <w:p w14:paraId="7F73B3CF" w14:textId="77777777" w:rsidR="004D3011" w:rsidRPr="00524404" w:rsidRDefault="004D3011" w:rsidP="001F5AAD">
                <w:r w:rsidRPr="00524404">
                  <w:rPr>
                    <w:lang w:bidi="fr-FR"/>
                  </w:rPr>
                  <w:t>TÉLÉPHONE :</w:t>
                </w:r>
              </w:p>
            </w:sdtContent>
          </w:sdt>
          <w:p w14:paraId="14C60C7B" w14:textId="77777777" w:rsidR="004D3011" w:rsidRPr="00524404" w:rsidRDefault="00144C4D" w:rsidP="001F5AAD">
            <w:r w:rsidRPr="00524404">
              <w:t>+216 93 863 732</w:t>
            </w:r>
          </w:p>
          <w:p w14:paraId="0CD97CF7" w14:textId="77777777" w:rsidR="004D3011" w:rsidRPr="00524404" w:rsidRDefault="004D3011" w:rsidP="001F5AAD"/>
          <w:p w14:paraId="0E9BBEA4" w14:textId="4258EF77" w:rsidR="004D3011" w:rsidRPr="00524404" w:rsidRDefault="00FE208A" w:rsidP="001F5AAD">
            <w:r w:rsidRPr="00524404">
              <w:t>LINKEDIN</w:t>
            </w:r>
          </w:p>
          <w:p w14:paraId="3402B728" w14:textId="5813B0EA" w:rsidR="004D3011" w:rsidRPr="00524404" w:rsidRDefault="00971457" w:rsidP="001F5AAD">
            <w:hyperlink r:id="rId10" w:history="1">
              <w:r w:rsidR="00FE208A" w:rsidRPr="00524404">
                <w:rPr>
                  <w:rStyle w:val="Lienhypertexte"/>
                </w:rPr>
                <w:t>https://www.linkedin.com/in/taher-chourabi-270749140/</w:t>
              </w:r>
            </w:hyperlink>
          </w:p>
          <w:p w14:paraId="0676F740" w14:textId="77777777" w:rsidR="00FE208A" w:rsidRPr="00524404" w:rsidRDefault="00FE208A" w:rsidP="001F5AAD"/>
          <w:sdt>
            <w:sdtPr>
              <w:id w:val="-240260293"/>
              <w:placeholder>
                <w:docPart w:val="A55262262BEE4ACE94832679FE8AC7A5"/>
              </w:placeholder>
              <w:temporary/>
              <w:showingPlcHdr/>
              <w15:appearance w15:val="hidden"/>
            </w:sdtPr>
            <w:sdtEndPr/>
            <w:sdtContent>
              <w:p w14:paraId="67395744" w14:textId="77777777" w:rsidR="004D3011" w:rsidRPr="00524404" w:rsidRDefault="004D3011" w:rsidP="001F5AAD">
                <w:r w:rsidRPr="00524404">
                  <w:rPr>
                    <w:lang w:bidi="fr-FR"/>
                  </w:rPr>
                  <w:t>E-MAIL :</w:t>
                </w:r>
              </w:p>
            </w:sdtContent>
          </w:sdt>
          <w:p w14:paraId="1DD5AE76" w14:textId="77777777" w:rsidR="00036450" w:rsidRPr="00524404" w:rsidRDefault="00144C4D" w:rsidP="001F5AAD">
            <w:pPr>
              <w:rPr>
                <w:rStyle w:val="Lienhypertexte"/>
              </w:rPr>
            </w:pPr>
            <w:r w:rsidRPr="00524404">
              <w:rPr>
                <w:color w:val="B85A22" w:themeColor="accent2" w:themeShade="BF"/>
                <w:u w:val="single"/>
              </w:rPr>
              <w:t>tchourabi@gmail.com</w:t>
            </w:r>
          </w:p>
          <w:p w14:paraId="2992A7C8" w14:textId="77777777" w:rsidR="004142CD" w:rsidRPr="00524404" w:rsidRDefault="004142CD" w:rsidP="001F5AAD"/>
          <w:sdt>
            <w:sdtPr>
              <w:id w:val="-1444214663"/>
              <w:placeholder>
                <w:docPart w:val="94CCCD1D0DAF41E6994A22D658BBA2DD"/>
              </w:placeholder>
              <w:temporary/>
              <w:showingPlcHdr/>
              <w15:appearance w15:val="hidden"/>
            </w:sdtPr>
            <w:sdtEndPr/>
            <w:sdtContent>
              <w:p w14:paraId="7A3B5EFF" w14:textId="77777777" w:rsidR="004D3011" w:rsidRPr="00524404" w:rsidRDefault="00CB0055" w:rsidP="001F5AAD">
                <w:pPr>
                  <w:pStyle w:val="Titre3"/>
                </w:pPr>
                <w:r w:rsidRPr="00524404">
                  <w:rPr>
                    <w:lang w:bidi="fr-FR"/>
                  </w:rPr>
                  <w:t>Loisirs</w:t>
                </w:r>
              </w:p>
            </w:sdtContent>
          </w:sdt>
          <w:p w14:paraId="52B85772" w14:textId="77777777" w:rsidR="004D3011" w:rsidRPr="00524404" w:rsidRDefault="00E354EF" w:rsidP="001F5AAD">
            <w:r w:rsidRPr="00524404">
              <w:t>Karaté</w:t>
            </w:r>
          </w:p>
          <w:p w14:paraId="04FF7F2B" w14:textId="77777777" w:rsidR="004D3011" w:rsidRPr="00524404" w:rsidRDefault="00144C4D" w:rsidP="001F5AAD">
            <w:r w:rsidRPr="00524404">
              <w:t>Volley</w:t>
            </w:r>
            <w:r w:rsidR="00E354EF" w:rsidRPr="00524404">
              <w:t>-</w:t>
            </w:r>
            <w:r w:rsidRPr="00524404">
              <w:t>ball</w:t>
            </w:r>
          </w:p>
        </w:tc>
        <w:tc>
          <w:tcPr>
            <w:tcW w:w="720" w:type="dxa"/>
          </w:tcPr>
          <w:p w14:paraId="58BE446D" w14:textId="77777777" w:rsidR="001B2ABD" w:rsidRPr="00524404" w:rsidRDefault="001B2ABD" w:rsidP="001F5AA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F6DB2B873064812A27E58DAD37DFCFC"/>
              </w:placeholder>
              <w:temporary/>
              <w:showingPlcHdr/>
              <w15:appearance w15:val="hidden"/>
            </w:sdtPr>
            <w:sdtEndPr/>
            <w:sdtContent>
              <w:p w14:paraId="1653DF18" w14:textId="77777777" w:rsidR="001B2ABD" w:rsidRPr="00524404" w:rsidRDefault="00E25A26" w:rsidP="001F5AAD">
                <w:pPr>
                  <w:pStyle w:val="Titre2"/>
                </w:pPr>
                <w:r w:rsidRPr="00524404">
                  <w:rPr>
                    <w:lang w:bidi="fr-FR"/>
                  </w:rPr>
                  <w:t>FORMATION</w:t>
                </w:r>
              </w:p>
            </w:sdtContent>
          </w:sdt>
          <w:p w14:paraId="6CD3EF9C" w14:textId="77777777" w:rsidR="00392AD8" w:rsidRPr="00524404" w:rsidRDefault="00392AD8" w:rsidP="00392AD8">
            <w:pPr>
              <w:pStyle w:val="Titre4"/>
            </w:pPr>
            <w:r w:rsidRPr="00524404">
              <w:t>UNIVERSITE LIBRE DE TUNIS ULT</w:t>
            </w:r>
          </w:p>
          <w:p w14:paraId="199C24F7" w14:textId="0041C460" w:rsidR="00392AD8" w:rsidRPr="00524404" w:rsidRDefault="30E50233" w:rsidP="00392AD8">
            <w:pPr>
              <w:pStyle w:val="Date"/>
            </w:pPr>
            <w:r>
              <w:t>2017-2021</w:t>
            </w:r>
          </w:p>
          <w:p w14:paraId="1642E3C9" w14:textId="2440E7CA" w:rsidR="00392AD8" w:rsidRPr="00524404" w:rsidRDefault="30E50233" w:rsidP="62E91FEB">
            <w:pPr>
              <w:rPr>
                <w:lang w:bidi="fr-FR"/>
              </w:rPr>
            </w:pPr>
            <w:r w:rsidRPr="30E50233">
              <w:rPr>
                <w:lang w:bidi="fr-FR"/>
              </w:rPr>
              <w:t xml:space="preserve"> Mention : Trés bien</w:t>
            </w:r>
          </w:p>
          <w:p w14:paraId="199B107B" w14:textId="1F295782" w:rsidR="00392AD8" w:rsidRPr="00524404" w:rsidRDefault="00392AD8" w:rsidP="001F5AAD">
            <w:pPr>
              <w:pStyle w:val="Titre4"/>
            </w:pPr>
          </w:p>
          <w:p w14:paraId="100EE6A1" w14:textId="77777777" w:rsidR="00392AD8" w:rsidRPr="00524404" w:rsidRDefault="00392AD8" w:rsidP="00392AD8"/>
          <w:p w14:paraId="2AA258DD" w14:textId="6BA7A613" w:rsidR="00036450" w:rsidRPr="00524404" w:rsidRDefault="00144C4D" w:rsidP="001F5AAD">
            <w:pPr>
              <w:pStyle w:val="Titre4"/>
            </w:pPr>
            <w:r w:rsidRPr="00524404">
              <w:t>INSTITUT SUP2RIEUR DE SCIENCES APPLIQU2ES ET DE TECHNOLOGIE DE MATEUR ISSATM</w:t>
            </w:r>
          </w:p>
          <w:p w14:paraId="3137D227" w14:textId="77777777" w:rsidR="00036450" w:rsidRPr="00524404" w:rsidRDefault="00144C4D" w:rsidP="001F5AAD">
            <w:pPr>
              <w:pStyle w:val="Date"/>
            </w:pPr>
            <w:r w:rsidRPr="00524404">
              <w:t>2014</w:t>
            </w:r>
            <w:r w:rsidR="00036450" w:rsidRPr="00524404">
              <w:rPr>
                <w:lang w:bidi="fr-FR"/>
              </w:rPr>
              <w:t>-</w:t>
            </w:r>
            <w:r w:rsidRPr="00524404">
              <w:t>2017</w:t>
            </w:r>
          </w:p>
          <w:p w14:paraId="45860107" w14:textId="77777777" w:rsidR="00CC0C6D" w:rsidRPr="00524404" w:rsidRDefault="00144C4D" w:rsidP="001F5AAD">
            <w:r w:rsidRPr="00524404">
              <w:t>Mention : très bien</w:t>
            </w:r>
            <w:r w:rsidR="00CC0C6D" w:rsidRPr="00524404">
              <w:rPr>
                <w:lang w:bidi="fr-FR"/>
              </w:rPr>
              <w:t xml:space="preserve"> </w:t>
            </w:r>
          </w:p>
          <w:p w14:paraId="3874380E" w14:textId="77D10385" w:rsidR="001424E5" w:rsidRPr="00524404" w:rsidRDefault="004142CD" w:rsidP="00E6406E">
            <w:r w:rsidRPr="00524404">
              <w:rPr>
                <w:lang w:bidi="fr-FR"/>
              </w:rPr>
              <w:t xml:space="preserve"> </w:t>
            </w:r>
          </w:p>
          <w:p w14:paraId="5D973D96" w14:textId="77777777" w:rsidR="004142CD" w:rsidRPr="00524404" w:rsidRDefault="004142CD" w:rsidP="001F5AAD"/>
          <w:sdt>
            <w:sdtPr>
              <w:id w:val="1001553383"/>
              <w:placeholder>
                <w:docPart w:val="6B491CF6D2E84188AC70244DCE0DFC5B"/>
              </w:placeholder>
              <w:temporary/>
              <w:showingPlcHdr/>
              <w15:appearance w15:val="hidden"/>
            </w:sdtPr>
            <w:sdtEndPr/>
            <w:sdtContent>
              <w:p w14:paraId="0E228ECB" w14:textId="77777777" w:rsidR="00036450" w:rsidRPr="00524404" w:rsidRDefault="00036450" w:rsidP="001F5AAD">
                <w:pPr>
                  <w:pStyle w:val="Titre2"/>
                </w:pPr>
                <w:r w:rsidRPr="00524404">
                  <w:rPr>
                    <w:lang w:bidi="fr-FR"/>
                  </w:rPr>
                  <w:t>PARCOURS PROFESSIONNEL</w:t>
                </w:r>
              </w:p>
            </w:sdtContent>
          </w:sdt>
          <w:p w14:paraId="09290342" w14:textId="3446FA51" w:rsidR="00524404" w:rsidRPr="00524404" w:rsidRDefault="00524404" w:rsidP="00391FE6">
            <w:r w:rsidRPr="00524404">
              <w:rPr>
                <w:b/>
                <w:bCs/>
                <w:bdr w:val="none" w:sz="0" w:space="0" w:color="auto" w:frame="1"/>
              </w:rPr>
              <w:t>Fondateur de platform GYMMY SPACE</w:t>
            </w:r>
          </w:p>
          <w:p w14:paraId="341111E0" w14:textId="056EBB58" w:rsidR="00524404" w:rsidRPr="00524404" w:rsidRDefault="00524404" w:rsidP="000C7651">
            <w:pPr>
              <w:rPr>
                <w:b/>
                <w:bCs/>
                <w:bdr w:val="none" w:sz="0" w:space="0" w:color="auto" w:frame="1"/>
              </w:rPr>
            </w:pPr>
          </w:p>
          <w:p w14:paraId="5551C6C7" w14:textId="35CA7C36" w:rsidR="001F5EEE" w:rsidRPr="00524404" w:rsidRDefault="001F5EEE" w:rsidP="001F5EE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bdr w:val="none" w:sz="0" w:space="0" w:color="auto" w:frame="1"/>
              </w:rPr>
              <w:t>GoMYCode</w:t>
            </w:r>
            <w:r w:rsidRPr="00524404">
              <w:rPr>
                <w:b/>
                <w:bCs/>
                <w:bdr w:val="none" w:sz="0" w:space="0" w:color="auto" w:frame="1"/>
              </w:rPr>
              <w:t xml:space="preserve">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3D43975C" w14:textId="77777777" w:rsidR="001F5EEE" w:rsidRPr="00524404" w:rsidRDefault="001F5EEE" w:rsidP="001F5EEE">
            <w:pPr>
              <w:pStyle w:val="Date"/>
            </w:pPr>
            <w:r w:rsidRPr="00524404">
              <w:t xml:space="preserve">2020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0415D393" w14:textId="77777777" w:rsidR="00524404" w:rsidRPr="00524404" w:rsidRDefault="00524404" w:rsidP="000C7651">
            <w:pPr>
              <w:rPr>
                <w:b/>
                <w:bCs/>
                <w:bdr w:val="none" w:sz="0" w:space="0" w:color="auto" w:frame="1"/>
              </w:rPr>
            </w:pPr>
          </w:p>
          <w:p w14:paraId="052AE8C8" w14:textId="64BFFB1A" w:rsidR="000C7651" w:rsidRPr="00524404" w:rsidRDefault="000C7651" w:rsidP="000C7651">
            <w:pPr>
              <w:rPr>
                <w:b/>
                <w:bCs/>
                <w:sz w:val="48"/>
                <w:szCs w:val="48"/>
              </w:rPr>
            </w:pPr>
            <w:r w:rsidRPr="00524404">
              <w:rPr>
                <w:b/>
                <w:bCs/>
                <w:bdr w:val="none" w:sz="0" w:space="0" w:color="auto" w:frame="1"/>
              </w:rPr>
              <w:t xml:space="preserve">Technologia academy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40D0B602" w14:textId="0CA31307" w:rsidR="000C7651" w:rsidRPr="00524404" w:rsidRDefault="000C7651" w:rsidP="000C7651">
            <w:pPr>
              <w:pStyle w:val="Date"/>
            </w:pPr>
            <w:r w:rsidRPr="00524404">
              <w:t xml:space="preserve">2020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2509D486" w14:textId="77777777" w:rsidR="000C7651" w:rsidRPr="00524404" w:rsidRDefault="000C7651" w:rsidP="000A10FB">
            <w:pPr>
              <w:rPr>
                <w:b/>
                <w:bCs/>
                <w:bdr w:val="none" w:sz="0" w:space="0" w:color="auto" w:frame="1"/>
              </w:rPr>
            </w:pPr>
          </w:p>
          <w:p w14:paraId="7B42771C" w14:textId="7146B668" w:rsidR="000A10FB" w:rsidRPr="00524404" w:rsidRDefault="000A10FB" w:rsidP="000A10FB">
            <w:pPr>
              <w:rPr>
                <w:b/>
                <w:bCs/>
                <w:sz w:val="48"/>
                <w:szCs w:val="48"/>
              </w:rPr>
            </w:pPr>
            <w:r w:rsidRPr="00524404">
              <w:rPr>
                <w:b/>
                <w:bCs/>
                <w:bdr w:val="none" w:sz="0" w:space="0" w:color="auto" w:frame="1"/>
              </w:rPr>
              <w:t xml:space="preserve">Tunisian Training Consulting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3FE06402" w14:textId="77777777" w:rsidR="000A10FB" w:rsidRPr="00524404" w:rsidRDefault="000A10FB" w:rsidP="000A10FB">
            <w:pPr>
              <w:pStyle w:val="Date"/>
            </w:pPr>
            <w:r w:rsidRPr="00524404">
              <w:t xml:space="preserve">2018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15FBE30F" w14:textId="77777777" w:rsidR="000A10FB" w:rsidRPr="00524404" w:rsidRDefault="000A10FB" w:rsidP="001F5AAD">
            <w:pPr>
              <w:pStyle w:val="Titre4"/>
            </w:pPr>
          </w:p>
          <w:p w14:paraId="5ECCB96B" w14:textId="41E0EF36" w:rsidR="004D3011" w:rsidRPr="00524404" w:rsidRDefault="000A10FB" w:rsidP="001F5AAD">
            <w:pPr>
              <w:pStyle w:val="Titre4"/>
              <w:rPr>
                <w:bCs/>
              </w:rPr>
            </w:pPr>
            <w:r w:rsidRPr="00524404">
              <w:t xml:space="preserve">Tritux Consultant informatique </w:t>
            </w:r>
          </w:p>
          <w:p w14:paraId="6EF21622" w14:textId="68178207" w:rsidR="00E354EF" w:rsidRPr="00524404" w:rsidRDefault="00E354EF" w:rsidP="001F5AAD">
            <w:pPr>
              <w:pStyle w:val="Date"/>
            </w:pPr>
            <w:r w:rsidRPr="00524404">
              <w:t>201</w:t>
            </w:r>
            <w:r w:rsidR="000A10FB" w:rsidRPr="00524404">
              <w:t>9</w:t>
            </w:r>
            <w:r w:rsidRPr="00524404">
              <w:t xml:space="preserve">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58481581" w14:textId="77777777" w:rsidR="004D3011" w:rsidRPr="00524404" w:rsidRDefault="00036450" w:rsidP="001F5AAD">
            <w:pPr>
              <w:pStyle w:val="Date"/>
              <w:rPr>
                <w:lang w:bidi="fr-FR"/>
              </w:rPr>
            </w:pPr>
            <w:r w:rsidRPr="00524404">
              <w:rPr>
                <w:lang w:bidi="fr-FR"/>
              </w:rPr>
              <w:t xml:space="preserve"> </w:t>
            </w:r>
          </w:p>
          <w:p w14:paraId="606DD924" w14:textId="77777777" w:rsidR="00E354EF" w:rsidRPr="00524404" w:rsidRDefault="00E354EF" w:rsidP="001F5AAD">
            <w:pPr>
              <w:pStyle w:val="Titre4"/>
              <w:rPr>
                <w:bCs/>
              </w:rPr>
            </w:pPr>
            <w:r w:rsidRPr="00524404">
              <w:t>SAME TEAM</w:t>
            </w:r>
            <w:r w:rsidRPr="00524404">
              <w:rPr>
                <w:lang w:bidi="fr-FR"/>
              </w:rPr>
              <w:t xml:space="preserve"> </w:t>
            </w:r>
            <w:r w:rsidRPr="00524404">
              <w:t>Développeur web FULLSTACK</w:t>
            </w:r>
          </w:p>
          <w:p w14:paraId="71302DC4" w14:textId="77777777" w:rsidR="00E354EF" w:rsidRPr="00524404" w:rsidRDefault="00E354EF" w:rsidP="001F5AAD">
            <w:pPr>
              <w:pStyle w:val="Date"/>
            </w:pPr>
            <w:r w:rsidRPr="00524404">
              <w:t xml:space="preserve">2017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2018</w:t>
            </w:r>
          </w:p>
          <w:p w14:paraId="6058A36D" w14:textId="77777777" w:rsidR="00E354EF" w:rsidRPr="00524404" w:rsidRDefault="00E354EF" w:rsidP="001F5AAD"/>
          <w:p w14:paraId="438263BD" w14:textId="77777777" w:rsidR="00E354EF" w:rsidRPr="00524404" w:rsidRDefault="00E354EF" w:rsidP="001F5AAD">
            <w:pPr>
              <w:pStyle w:val="Titre4"/>
              <w:rPr>
                <w:bCs/>
              </w:rPr>
            </w:pPr>
            <w:r w:rsidRPr="00524404">
              <w:t>SAME TEAM</w:t>
            </w:r>
            <w:r w:rsidRPr="00524404">
              <w:rPr>
                <w:lang w:bidi="fr-FR"/>
              </w:rPr>
              <w:t xml:space="preserve"> </w:t>
            </w:r>
            <w:r w:rsidRPr="00524404">
              <w:t>Intégrateur web (CMS)</w:t>
            </w:r>
          </w:p>
          <w:p w14:paraId="7C392D03" w14:textId="77777777" w:rsidR="00E354EF" w:rsidRPr="00524404" w:rsidRDefault="00E354EF" w:rsidP="001F5AAD">
            <w:pPr>
              <w:pStyle w:val="Date"/>
            </w:pPr>
            <w:r w:rsidRPr="00524404">
              <w:t xml:space="preserve">2015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2017</w:t>
            </w:r>
          </w:p>
          <w:p w14:paraId="3880C6C0" w14:textId="77777777" w:rsidR="004D3011" w:rsidRPr="00524404" w:rsidRDefault="004D3011" w:rsidP="001F5AAD"/>
          <w:p w14:paraId="3F557490" w14:textId="77777777" w:rsidR="00036450" w:rsidRPr="00524404" w:rsidRDefault="62E91FEB" w:rsidP="001F5AAD">
            <w:pPr>
              <w:pStyle w:val="Titre2"/>
            </w:pPr>
            <w:r w:rsidRPr="00524404">
              <w:t>vitrine des projets</w:t>
            </w:r>
          </w:p>
          <w:p w14:paraId="66E0E1EF" w14:textId="2641D1DB" w:rsidR="00524404" w:rsidRPr="00524404" w:rsidRDefault="00524404" w:rsidP="00524404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GYMMY SPACE – Mobile APP</w:t>
            </w:r>
          </w:p>
          <w:p w14:paraId="5C48797F" w14:textId="495883D7" w:rsidR="00524404" w:rsidRPr="00524404" w:rsidRDefault="00524404" w:rsidP="00524404">
            <w:pPr>
              <w:spacing w:line="259" w:lineRule="auto"/>
            </w:pPr>
            <w:r w:rsidRPr="00524404">
              <w:t xml:space="preserve">Application mobile Android et IOS, </w:t>
            </w:r>
            <w:r w:rsidRPr="00524404">
              <w:rPr>
                <w:b/>
                <w:bCs/>
              </w:rPr>
              <w:t>Flutter</w:t>
            </w:r>
            <w:r w:rsidRPr="00524404">
              <w:t>.</w:t>
            </w:r>
          </w:p>
          <w:p w14:paraId="6369D7A6" w14:textId="77777777" w:rsidR="00524404" w:rsidRPr="00524404" w:rsidRDefault="00524404" w:rsidP="00524404">
            <w:pPr>
              <w:spacing w:line="259" w:lineRule="auto"/>
            </w:pPr>
            <w:r w:rsidRPr="00524404">
              <w:t xml:space="preserve">Lien projet: </w:t>
            </w:r>
            <w:hyperlink r:id="rId11" w:history="1">
              <w:r w:rsidRPr="00524404">
                <w:rPr>
                  <w:rStyle w:val="Lienhypertexte"/>
                </w:rPr>
                <w:t>https://play.google.com/store/apps/details?id=com.coachabdou.coach_abdou</w:t>
              </w:r>
            </w:hyperlink>
          </w:p>
          <w:p w14:paraId="2BDA0AE6" w14:textId="6E82E553" w:rsidR="00524404" w:rsidRPr="00524404" w:rsidRDefault="00524404" w:rsidP="62E91FEB">
            <w:pPr>
              <w:spacing w:line="259" w:lineRule="auto"/>
              <w:rPr>
                <w:b/>
                <w:bCs/>
              </w:rPr>
            </w:pPr>
          </w:p>
          <w:p w14:paraId="2EA4A22E" w14:textId="2833A3C9" w:rsidR="00524404" w:rsidRDefault="00524404" w:rsidP="62E91FEB">
            <w:pPr>
              <w:spacing w:line="259" w:lineRule="auto"/>
              <w:rPr>
                <w:b/>
                <w:bCs/>
              </w:rPr>
            </w:pPr>
          </w:p>
          <w:p w14:paraId="601F12C9" w14:textId="77777777" w:rsidR="00576D1C" w:rsidRPr="00524404" w:rsidRDefault="00576D1C" w:rsidP="62E91FEB">
            <w:pPr>
              <w:spacing w:line="259" w:lineRule="auto"/>
              <w:rPr>
                <w:b/>
                <w:bCs/>
              </w:rPr>
            </w:pPr>
          </w:p>
          <w:p w14:paraId="50CE9BA6" w14:textId="2A98329A" w:rsidR="000C7651" w:rsidRPr="00524404" w:rsidRDefault="000C7651" w:rsidP="62E91FEB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Coach Abdou – personal trainer</w:t>
            </w:r>
          </w:p>
          <w:p w14:paraId="7C07C663" w14:textId="588018EF" w:rsidR="000C7651" w:rsidRPr="00524404" w:rsidRDefault="000C7651" w:rsidP="000C7651">
            <w:pPr>
              <w:spacing w:line="259" w:lineRule="auto"/>
            </w:pPr>
            <w:r w:rsidRPr="00524404">
              <w:t>Application mobile Android et IOS, mission freelance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Flutter</w:t>
            </w:r>
            <w:r w:rsidRPr="00524404">
              <w:t>.</w:t>
            </w:r>
          </w:p>
          <w:p w14:paraId="5152AFB6" w14:textId="42796915" w:rsidR="000C7651" w:rsidRPr="00524404" w:rsidRDefault="000C7651" w:rsidP="000C7651">
            <w:pPr>
              <w:spacing w:line="259" w:lineRule="auto"/>
            </w:pPr>
            <w:r w:rsidRPr="00524404">
              <w:t xml:space="preserve">Lien projet: </w:t>
            </w:r>
            <w:hyperlink r:id="rId12" w:history="1">
              <w:r w:rsidRPr="00524404">
                <w:rPr>
                  <w:rStyle w:val="Lienhypertexte"/>
                </w:rPr>
                <w:t>https://play.google.com/store/apps/details?id=com.coachabdou.coach_abdou</w:t>
              </w:r>
            </w:hyperlink>
          </w:p>
          <w:p w14:paraId="037E5F6C" w14:textId="77777777" w:rsidR="000C7651" w:rsidRPr="00524404" w:rsidRDefault="000C7651" w:rsidP="62E91FEB">
            <w:pPr>
              <w:spacing w:line="259" w:lineRule="auto"/>
              <w:rPr>
                <w:b/>
                <w:bCs/>
              </w:rPr>
            </w:pPr>
          </w:p>
          <w:p w14:paraId="1E1978BE" w14:textId="424449C3" w:rsidR="62E91FEB" w:rsidRPr="00524404" w:rsidRDefault="62E91FEB" w:rsidP="62E91FEB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Tunisiepub</w:t>
            </w:r>
          </w:p>
          <w:p w14:paraId="09D6BD1C" w14:textId="7259EC0B" w:rsidR="62E91FEB" w:rsidRPr="00524404" w:rsidRDefault="62E91FEB" w:rsidP="62E91FEB">
            <w:pPr>
              <w:spacing w:line="259" w:lineRule="auto"/>
            </w:pPr>
            <w:r w:rsidRPr="00524404">
              <w:t>Site web publicitaire tunisien, mission freelance.</w:t>
            </w:r>
          </w:p>
          <w:p w14:paraId="42612321" w14:textId="167A8EE6" w:rsidR="62E91FEB" w:rsidRPr="00524404" w:rsidRDefault="62E91FEB" w:rsidP="62E91FEB">
            <w:pPr>
              <w:spacing w:line="259" w:lineRule="auto"/>
            </w:pPr>
            <w:r w:rsidRPr="00524404">
              <w:t xml:space="preserve">Lien projet: </w:t>
            </w:r>
            <w:hyperlink r:id="rId13">
              <w:r w:rsidRPr="00524404">
                <w:rPr>
                  <w:rStyle w:val="Lienhypertexte"/>
                </w:rPr>
                <w:t>http://tunisiepub.com/home.php</w:t>
              </w:r>
            </w:hyperlink>
          </w:p>
          <w:p w14:paraId="3B1920BF" w14:textId="169164F6" w:rsidR="62E91FEB" w:rsidRPr="00524404" w:rsidRDefault="62E91FEB" w:rsidP="62E91FEB">
            <w:pPr>
              <w:rPr>
                <w:b/>
                <w:bCs/>
              </w:rPr>
            </w:pPr>
          </w:p>
          <w:p w14:paraId="7FC7EBA8" w14:textId="0C8B8C89" w:rsidR="62E91FEB" w:rsidRPr="00524404" w:rsidRDefault="62E91FEB" w:rsidP="62E91FEB">
            <w:pPr>
              <w:rPr>
                <w:b/>
                <w:bCs/>
              </w:rPr>
            </w:pPr>
          </w:p>
          <w:p w14:paraId="7632EB2E" w14:textId="5CB41F3F" w:rsidR="62E91FEB" w:rsidRPr="00524404" w:rsidRDefault="62E91FEB" w:rsidP="62E91FEB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GYMMY.SPACE</w:t>
            </w:r>
          </w:p>
          <w:p w14:paraId="7E602BE7" w14:textId="07A983AE" w:rsidR="62E91FEB" w:rsidRPr="00524404" w:rsidRDefault="62E91FEB" w:rsidP="62E91FEB">
            <w:pPr>
              <w:spacing w:line="259" w:lineRule="auto"/>
            </w:pPr>
            <w:r w:rsidRPr="00524404">
              <w:t>Application web de gestion de salles de sports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Angular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Ionic 5 Symfony 5.2 PostgreSQL</w:t>
            </w:r>
            <w:r w:rsidRPr="00524404">
              <w:t>.</w:t>
            </w:r>
          </w:p>
          <w:p w14:paraId="745D60BC" w14:textId="43A5DE99" w:rsidR="000C7651" w:rsidRPr="00524404" w:rsidRDefault="62E91FEB" w:rsidP="00012DEE">
            <w:pPr>
              <w:spacing w:line="259" w:lineRule="auto"/>
              <w:rPr>
                <w:rStyle w:val="Lienhypertexte"/>
              </w:rPr>
            </w:pPr>
            <w:r w:rsidRPr="00524404">
              <w:t xml:space="preserve">Lien projet: </w:t>
            </w:r>
            <w:hyperlink r:id="rId14">
              <w:r w:rsidRPr="00524404">
                <w:rPr>
                  <w:rStyle w:val="Lienhypertexte"/>
                </w:rPr>
                <w:t>http://gymmy.space/auth</w:t>
              </w:r>
            </w:hyperlink>
          </w:p>
          <w:p w14:paraId="25E3A306" w14:textId="384CECFB" w:rsidR="62E91FEB" w:rsidRPr="00524404" w:rsidRDefault="62E91FEB" w:rsidP="62E91FEB"/>
          <w:p w14:paraId="4C45905A" w14:textId="501B31A6" w:rsidR="62E91FEB" w:rsidRPr="00524404" w:rsidRDefault="62E91FEB" w:rsidP="62E91FEB"/>
          <w:p w14:paraId="62B8E4B6" w14:textId="658094D6" w:rsidR="000E2F41" w:rsidRPr="00524404" w:rsidRDefault="000E2F41" w:rsidP="000E2F41">
            <w:pPr>
              <w:rPr>
                <w:b/>
                <w:bCs/>
              </w:rPr>
            </w:pPr>
            <w:r w:rsidRPr="00524404">
              <w:rPr>
                <w:rFonts w:ascii="Arial" w:hAnsi="Arial" w:cs="Arial"/>
                <w:b/>
                <w:bCs/>
                <w:sz w:val="21"/>
                <w:szCs w:val="21"/>
                <w:shd w:val="clear" w:color="auto" w:fill="FFFFFF"/>
              </w:rPr>
              <w:t>Assurances MAGHREBIA</w:t>
            </w:r>
          </w:p>
          <w:p w14:paraId="0C050699" w14:textId="75344EA7" w:rsidR="000E2F41" w:rsidRPr="00524404" w:rsidRDefault="000E2F41" w:rsidP="000E2F41">
            <w:r w:rsidRPr="00524404">
              <w:t>Mission freelance avec l'agence web SAMETEAM pour développer le frontend de l'application mobile, vers le web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ReactJS</w:t>
            </w:r>
          </w:p>
          <w:p w14:paraId="0F78B1AD" w14:textId="67291C1B" w:rsidR="000E2F41" w:rsidRPr="00524404" w:rsidRDefault="00971457" w:rsidP="000E2F41">
            <w:pPr>
              <w:rPr>
                <w:color w:val="FFFFFF" w:themeColor="background1"/>
              </w:rPr>
            </w:pPr>
            <w:hyperlink r:id="rId15" w:history="1">
              <w:r w:rsidR="000E2F41" w:rsidRPr="00524404">
                <w:rPr>
                  <w:rStyle w:val="Lienhypertexte"/>
                </w:rPr>
                <w:t>lien projet : https://www.maghrebia.com.tn/</w:t>
              </w:r>
            </w:hyperlink>
          </w:p>
          <w:p w14:paraId="77E7ACA1" w14:textId="0DD68CCF" w:rsidR="000A10FB" w:rsidRPr="00524404" w:rsidRDefault="000A10FB" w:rsidP="000A10FB">
            <w:pPr>
              <w:rPr>
                <w:b/>
                <w:bCs/>
              </w:rPr>
            </w:pPr>
          </w:p>
          <w:p w14:paraId="7AE49F76" w14:textId="77777777" w:rsidR="000A10FB" w:rsidRPr="00524404" w:rsidRDefault="000A10FB" w:rsidP="000A10FB">
            <w:pPr>
              <w:rPr>
                <w:b/>
                <w:bCs/>
              </w:rPr>
            </w:pPr>
          </w:p>
          <w:p w14:paraId="4961FED9" w14:textId="6E9C2942" w:rsidR="000A10FB" w:rsidRPr="00524404" w:rsidRDefault="000A10FB" w:rsidP="000A10FB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MLA Mobile app</w:t>
            </w:r>
          </w:p>
          <w:p w14:paraId="09AF4C6A" w14:textId="539A8A70" w:rsidR="000A10FB" w:rsidRPr="00524404" w:rsidRDefault="000A10FB" w:rsidP="000A10FB">
            <w:r w:rsidRPr="00524404">
              <w:t>Mission freelance avec l'agence web SAMETEAM pour développer une application mobie pour Maghreb Leasing Algérie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IONIC</w:t>
            </w:r>
          </w:p>
          <w:p w14:paraId="6BB60516" w14:textId="49839FB4" w:rsidR="000A10FB" w:rsidRPr="00524404" w:rsidRDefault="00971457" w:rsidP="000A10FB">
            <w:pPr>
              <w:rPr>
                <w:color w:val="FFFFFF" w:themeColor="background1"/>
              </w:rPr>
            </w:pPr>
            <w:hyperlink r:id="rId16" w:history="1">
              <w:r w:rsidR="000A10FB" w:rsidRPr="00524404">
                <w:rPr>
                  <w:rStyle w:val="Lienhypertexte"/>
                </w:rPr>
                <w:t>Lien projet : https://play.google.com/store/apps/details?id=com.maghrebleasingalgerie.mla</w:t>
              </w:r>
            </w:hyperlink>
          </w:p>
          <w:p w14:paraId="31422792" w14:textId="10ED4A58" w:rsidR="000E2F41" w:rsidRPr="00524404" w:rsidRDefault="000E2F41" w:rsidP="62E91FEB">
            <w:pPr>
              <w:rPr>
                <w:b/>
                <w:bCs/>
              </w:rPr>
            </w:pPr>
          </w:p>
          <w:p w14:paraId="3885F88B" w14:textId="77777777" w:rsidR="000E2F41" w:rsidRPr="00524404" w:rsidRDefault="000E2F41" w:rsidP="005D4B1D">
            <w:pPr>
              <w:rPr>
                <w:b/>
                <w:bCs/>
              </w:rPr>
            </w:pPr>
          </w:p>
          <w:p w14:paraId="744F5176" w14:textId="5C6A0E5E" w:rsidR="005D4B1D" w:rsidRPr="00524404" w:rsidRDefault="005D4B1D" w:rsidP="005D4B1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COVID-19-TN</w:t>
            </w:r>
          </w:p>
          <w:p w14:paraId="21F50418" w14:textId="70F81C98" w:rsidR="005D4B1D" w:rsidRPr="00524404" w:rsidRDefault="005D4B1D" w:rsidP="005D4B1D">
            <w:r w:rsidRPr="00524404">
              <w:t>Application (Android/IOS/WEB) de localisation des infections en Tunisie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Angular Firebase MapBox</w:t>
            </w:r>
          </w:p>
          <w:p w14:paraId="4FAAD9AB" w14:textId="5F6776ED" w:rsidR="005D4B1D" w:rsidRPr="00524404" w:rsidRDefault="00971457" w:rsidP="005D4B1D">
            <w:pPr>
              <w:rPr>
                <w:color w:val="FFFFFF" w:themeColor="background1"/>
              </w:rPr>
            </w:pPr>
            <w:hyperlink r:id="rId17" w:history="1">
              <w:r w:rsidR="005D4B1D" w:rsidRPr="00524404">
                <w:rPr>
                  <w:rStyle w:val="Lienhypertexte"/>
                </w:rPr>
                <w:t>lien projet : https://covid-19-tn.web.app</w:t>
              </w:r>
            </w:hyperlink>
          </w:p>
          <w:p w14:paraId="55F00727" w14:textId="77777777" w:rsidR="005D4B1D" w:rsidRPr="00524404" w:rsidRDefault="005D4B1D" w:rsidP="001F5AAD">
            <w:pPr>
              <w:rPr>
                <w:b/>
                <w:bCs/>
              </w:rPr>
            </w:pPr>
          </w:p>
          <w:p w14:paraId="4C6596B9" w14:textId="356DF22A" w:rsidR="00036450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TUNISIE LOCATION LONGUE DUREE MOBILITY (TLLD)</w:t>
            </w:r>
          </w:p>
          <w:p w14:paraId="70540BF3" w14:textId="75871B0E" w:rsidR="00446F0C" w:rsidRPr="00524404" w:rsidRDefault="00446F0C" w:rsidP="001F5AAD">
            <w:r w:rsidRPr="00524404">
              <w:t>Application mobile (Android/IOS) de gestion de parc Tunisie leasing.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ReactJS</w:t>
            </w:r>
            <w:r w:rsidRPr="00524404">
              <w:t xml:space="preserve"> </w:t>
            </w:r>
          </w:p>
          <w:p w14:paraId="635B53D3" w14:textId="77777777" w:rsidR="00446F0C" w:rsidRPr="00524404" w:rsidRDefault="00971457" w:rsidP="001F5AAD">
            <w:pPr>
              <w:rPr>
                <w:color w:val="FFFFFF" w:themeColor="background1"/>
              </w:rPr>
            </w:pPr>
            <w:hyperlink r:id="rId18" w:history="1">
              <w:r w:rsidR="00446F0C" w:rsidRPr="00524404">
                <w:rPr>
                  <w:rStyle w:val="Lienhypertexte"/>
                </w:rPr>
                <w:t>lien projet : http://www.tunisielld.com/mobility</w:t>
              </w:r>
            </w:hyperlink>
          </w:p>
          <w:p w14:paraId="41ABAAE1" w14:textId="77777777" w:rsidR="00446F0C" w:rsidRPr="00524404" w:rsidRDefault="00446F0C" w:rsidP="001F5AAD">
            <w:pPr>
              <w:rPr>
                <w:color w:val="FFFFFF" w:themeColor="background1"/>
              </w:rPr>
            </w:pPr>
          </w:p>
          <w:p w14:paraId="71C762C9" w14:textId="77777777" w:rsidR="00446F0C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PHOENIX-CONSULTING JUNIOR ENTREPRISE</w:t>
            </w:r>
          </w:p>
          <w:p w14:paraId="0925AC30" w14:textId="77777777" w:rsidR="00446F0C" w:rsidRPr="00524404" w:rsidRDefault="00446F0C" w:rsidP="001F5AAD">
            <w:r w:rsidRPr="00524404">
              <w:t>Site web blog/Prise de rendez-vous.</w:t>
            </w:r>
          </w:p>
          <w:p w14:paraId="054B67F6" w14:textId="77777777" w:rsidR="00446F0C" w:rsidRPr="00524404" w:rsidRDefault="00971457" w:rsidP="001F5AAD">
            <w:hyperlink r:id="rId19" w:history="1">
              <w:r w:rsidR="00446F0C" w:rsidRPr="00524404">
                <w:rPr>
                  <w:rStyle w:val="Lienhypertexte"/>
                </w:rPr>
                <w:t>lien projet : http://www.phoenix-consulting.tn/</w:t>
              </w:r>
            </w:hyperlink>
          </w:p>
          <w:p w14:paraId="38DFF686" w14:textId="77777777" w:rsidR="00446F0C" w:rsidRPr="00524404" w:rsidRDefault="00446F0C" w:rsidP="001F5AAD"/>
          <w:p w14:paraId="03014854" w14:textId="77777777" w:rsidR="00446F0C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DAS WELTAUTO</w:t>
            </w:r>
          </w:p>
          <w:p w14:paraId="6340633B" w14:textId="29CC2D78" w:rsidR="00446F0C" w:rsidRPr="00524404" w:rsidRDefault="00446F0C" w:rsidP="001F5AAD">
            <w:r w:rsidRPr="00524404">
              <w:t>Site web</w:t>
            </w:r>
            <w:r w:rsidR="00012DEE" w:rsidRPr="00524404">
              <w:t xml:space="preserve"> RaectJS</w:t>
            </w:r>
          </w:p>
          <w:p w14:paraId="382BA86D" w14:textId="77777777" w:rsidR="00446F0C" w:rsidRPr="00524404" w:rsidRDefault="00971457" w:rsidP="001F5AAD">
            <w:hyperlink r:id="rId20" w:history="1">
              <w:r w:rsidR="00446F0C" w:rsidRPr="00524404">
                <w:rPr>
                  <w:rStyle w:val="Lienhypertexte"/>
                </w:rPr>
                <w:t>lien projet : https://www.dasweltauto.tn/</w:t>
              </w:r>
            </w:hyperlink>
          </w:p>
          <w:p w14:paraId="43655DD2" w14:textId="77777777" w:rsidR="005D4B1D" w:rsidRPr="00524404" w:rsidRDefault="005D4B1D" w:rsidP="001F5AAD">
            <w:pPr>
              <w:rPr>
                <w:b/>
                <w:bCs/>
              </w:rPr>
            </w:pPr>
          </w:p>
          <w:p w14:paraId="38D068D9" w14:textId="5D208399" w:rsidR="001F5AAD" w:rsidRPr="00524404" w:rsidRDefault="001F5AAD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CERES BOOKSHOP</w:t>
            </w:r>
          </w:p>
          <w:p w14:paraId="2E5313B7" w14:textId="57750D60" w:rsidR="001F5AAD" w:rsidRPr="00524404" w:rsidRDefault="001F5AAD" w:rsidP="001F5AAD">
            <w:r w:rsidRPr="00524404">
              <w:t>Site web</w:t>
            </w:r>
            <w:r w:rsidR="00012DEE" w:rsidRPr="00524404">
              <w:t xml:space="preserve"> e-commerce freelance chez SAMETEAM </w:t>
            </w:r>
            <w:r w:rsidR="00012DEE" w:rsidRPr="00524404">
              <w:rPr>
                <w:b/>
                <w:bCs/>
              </w:rPr>
              <w:t>prestashop</w:t>
            </w:r>
          </w:p>
          <w:p w14:paraId="442826E0" w14:textId="77777777" w:rsidR="001F5AAD" w:rsidRPr="00524404" w:rsidRDefault="00971457" w:rsidP="001F5AAD">
            <w:hyperlink r:id="rId21" w:history="1">
              <w:r w:rsidR="001F5AAD" w:rsidRPr="00524404">
                <w:rPr>
                  <w:rStyle w:val="Lienhypertexte"/>
                </w:rPr>
                <w:t>lien projet : https://www.ceresbookshop.com/fr/</w:t>
              </w:r>
            </w:hyperlink>
          </w:p>
          <w:p w14:paraId="204FF4E1" w14:textId="77777777" w:rsidR="00F5599C" w:rsidRPr="00524404" w:rsidRDefault="00F5599C" w:rsidP="005D4B1D"/>
          <w:p w14:paraId="3CF8FBA3" w14:textId="77777777" w:rsidR="002403F6" w:rsidRPr="00524404" w:rsidRDefault="002403F6" w:rsidP="005D4B1D"/>
          <w:p w14:paraId="73A749C2" w14:textId="484321B2" w:rsidR="005D4B1D" w:rsidRPr="00524404" w:rsidRDefault="62E91FEB" w:rsidP="001F5AAD">
            <w:r w:rsidRPr="00524404">
              <w:t xml:space="preserve">Pour plus de détails sur les produits développé, veuillez consulter mon page linkedin web </w:t>
            </w:r>
          </w:p>
          <w:p w14:paraId="21FF9871" w14:textId="62F9B36B" w:rsidR="005D4B1D" w:rsidRPr="00524404" w:rsidRDefault="00971457" w:rsidP="001F5AAD">
            <w:hyperlink r:id="rId22">
              <w:r w:rsidR="62E91FEB" w:rsidRPr="00524404">
                <w:rPr>
                  <w:rStyle w:val="Lienhypertexte"/>
                </w:rPr>
                <w:t>https://www.linkedin.com/in/taher-chourabi-270749140/</w:t>
              </w:r>
            </w:hyperlink>
            <w:r w:rsidR="62E91FEB" w:rsidRPr="00524404">
              <w:t>.</w:t>
            </w:r>
          </w:p>
          <w:p w14:paraId="6AF41BBE" w14:textId="5E77A0B1" w:rsidR="001F5AAD" w:rsidRDefault="001F5AAD" w:rsidP="001F5AAD"/>
          <w:p w14:paraId="2E5C9904" w14:textId="31670BD1" w:rsidR="00524404" w:rsidRDefault="00524404" w:rsidP="001F5AAD"/>
          <w:p w14:paraId="593D10D7" w14:textId="16BBDFA0" w:rsidR="00524404" w:rsidRDefault="00524404" w:rsidP="001F5AAD"/>
          <w:p w14:paraId="407EB698" w14:textId="582FCB45" w:rsidR="00524404" w:rsidRDefault="00524404" w:rsidP="001F5AAD"/>
          <w:p w14:paraId="3C95FF0B" w14:textId="77777777" w:rsidR="00524404" w:rsidRPr="00524404" w:rsidRDefault="00524404" w:rsidP="001F5AAD"/>
          <w:p w14:paraId="31D94263" w14:textId="77777777" w:rsidR="001F5AAD" w:rsidRPr="00524404" w:rsidRDefault="001F5AAD" w:rsidP="001F5AAD">
            <w:pPr>
              <w:pStyle w:val="Titre2"/>
            </w:pPr>
            <w:r w:rsidRPr="00524404">
              <w:lastRenderedPageBreak/>
              <w:t>langages et frameworks de programmation</w:t>
            </w:r>
          </w:p>
          <w:p w14:paraId="76D48BD4" w14:textId="77777777" w:rsidR="001F5AAD" w:rsidRPr="00524404" w:rsidRDefault="001F5AAD" w:rsidP="001F5AAD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>Frameworks</w:t>
            </w:r>
            <w:r w:rsidR="00A61F97" w:rsidRPr="00524404">
              <w:rPr>
                <w:b/>
                <w:bCs/>
                <w:sz w:val="22"/>
              </w:rPr>
              <w:t xml:space="preserve"> web</w:t>
            </w:r>
          </w:p>
          <w:p w14:paraId="5305493D" w14:textId="77021FFE" w:rsidR="001F5AAD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ANGULAR</w:t>
            </w:r>
            <w:r w:rsidR="001F5AAD" w:rsidRPr="00524404">
              <w:rPr>
                <w:sz w:val="22"/>
              </w:rPr>
              <w:t xml:space="preserve"> 6/7/8</w:t>
            </w:r>
            <w:r w:rsidR="00FE208A" w:rsidRPr="00524404">
              <w:rPr>
                <w:sz w:val="22"/>
              </w:rPr>
              <w:t>/9</w:t>
            </w:r>
          </w:p>
          <w:p w14:paraId="0CD78181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ReactJS</w:t>
            </w:r>
          </w:p>
          <w:p w14:paraId="428FEB42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SpringBoot</w:t>
            </w:r>
          </w:p>
          <w:p w14:paraId="26412210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VueJS</w:t>
            </w:r>
          </w:p>
          <w:p w14:paraId="2BC4868C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.Net</w:t>
            </w:r>
          </w:p>
          <w:p w14:paraId="2D6A6E52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jQuery </w:t>
            </w:r>
          </w:p>
          <w:p w14:paraId="671701E0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Ionic 3 / 4 / 5</w:t>
            </w:r>
          </w:p>
          <w:p w14:paraId="78AFD027" w14:textId="0EA9A3DC" w:rsidR="00A61F97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Symfony </w:t>
            </w:r>
            <w:r w:rsidR="00DD4250">
              <w:rPr>
                <w:sz w:val="22"/>
              </w:rPr>
              <w:t>5.2</w:t>
            </w:r>
          </w:p>
          <w:p w14:paraId="608A34B4" w14:textId="1013A241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Laravel</w:t>
            </w:r>
          </w:p>
          <w:p w14:paraId="6E08939E" w14:textId="61C305A8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Redux</w:t>
            </w:r>
          </w:p>
          <w:p w14:paraId="22A0B0B7" w14:textId="367A8E9E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ExpressJS</w:t>
            </w:r>
          </w:p>
          <w:p w14:paraId="40102898" w14:textId="10CA13B1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RestFull </w:t>
            </w:r>
          </w:p>
          <w:p w14:paraId="0BD169F3" w14:textId="77777777" w:rsidR="00A61F97" w:rsidRPr="00524404" w:rsidRDefault="00A61F97" w:rsidP="001F5AAD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Frameworks mobile</w:t>
            </w:r>
          </w:p>
          <w:p w14:paraId="7BDA3377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 xml:space="preserve">IONIC 3 / 4 / 5 </w:t>
            </w:r>
          </w:p>
          <w:p w14:paraId="7CF5522A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Flutter by Google</w:t>
            </w:r>
          </w:p>
          <w:p w14:paraId="6A5E11DC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Android studio</w:t>
            </w:r>
          </w:p>
          <w:p w14:paraId="35E027D3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React Native</w:t>
            </w:r>
            <w:r w:rsidR="006B6FEB" w:rsidRPr="00524404">
              <w:rPr>
                <w:sz w:val="22"/>
              </w:rPr>
              <w:t xml:space="preserve"> by facebook</w:t>
            </w:r>
          </w:p>
          <w:p w14:paraId="736489A3" w14:textId="77777777" w:rsidR="00A61F97" w:rsidRPr="00524404" w:rsidRDefault="001F5AAD" w:rsidP="00A61F97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>CMS</w:t>
            </w:r>
          </w:p>
          <w:p w14:paraId="7301370F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WORDPRESS</w:t>
            </w:r>
          </w:p>
          <w:p w14:paraId="10AA3C9A" w14:textId="77777777" w:rsidR="001F5AAD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PRESTASHOP</w:t>
            </w:r>
          </w:p>
          <w:p w14:paraId="76311960" w14:textId="057AE8D7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Drupal</w:t>
            </w:r>
          </w:p>
          <w:p w14:paraId="34B0B917" w14:textId="30BAD154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OpenData ( Ckan )</w:t>
            </w:r>
          </w:p>
          <w:p w14:paraId="6DE3A70D" w14:textId="77777777" w:rsidR="00A61F97" w:rsidRPr="00524404" w:rsidRDefault="00A61F97" w:rsidP="00A61F97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 xml:space="preserve">Langage Orienté objet </w:t>
            </w:r>
          </w:p>
          <w:p w14:paraId="518C8606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PHP 5 / 7</w:t>
            </w:r>
          </w:p>
          <w:p w14:paraId="16FE6807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C#</w:t>
            </w:r>
          </w:p>
          <w:p w14:paraId="38E991D6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TypeScript</w:t>
            </w:r>
          </w:p>
          <w:p w14:paraId="738C888B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JAVA</w:t>
            </w:r>
          </w:p>
          <w:p w14:paraId="715F3979" w14:textId="21D7BA94" w:rsidR="00A61F97" w:rsidRPr="00524404" w:rsidRDefault="62E91FEB" w:rsidP="62E91FEB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Langage native ( web )</w:t>
            </w:r>
          </w:p>
          <w:p w14:paraId="6D2CD642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HTML5</w:t>
            </w:r>
          </w:p>
          <w:p w14:paraId="6C249331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CSS3</w:t>
            </w:r>
          </w:p>
          <w:p w14:paraId="522FAA52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JavaScript</w:t>
            </w:r>
          </w:p>
          <w:p w14:paraId="09A5FECF" w14:textId="77777777" w:rsidR="00A61F97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ES6</w:t>
            </w:r>
          </w:p>
          <w:p w14:paraId="35AB5E43" w14:textId="271EACB8" w:rsidR="62E91FEB" w:rsidRPr="00524404" w:rsidRDefault="62E91FEB" w:rsidP="62E91FEB">
            <w:pPr>
              <w:ind w:left="720"/>
              <w:rPr>
                <w:sz w:val="22"/>
              </w:rPr>
            </w:pPr>
          </w:p>
          <w:p w14:paraId="402CF7B5" w14:textId="77777777" w:rsidR="00A61F97" w:rsidRPr="00524404" w:rsidRDefault="00A61F97" w:rsidP="00A61F97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Système de gestion de base de données</w:t>
            </w:r>
          </w:p>
          <w:p w14:paraId="1827B08D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MySQL Database</w:t>
            </w:r>
          </w:p>
          <w:p w14:paraId="45ACC3E0" w14:textId="1CFFE5EC" w:rsidR="00A61F97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MongoDB</w:t>
            </w:r>
            <w:r w:rsidR="006B6FEB" w:rsidRPr="00524404">
              <w:rPr>
                <w:sz w:val="22"/>
              </w:rPr>
              <w:t xml:space="preserve"> Database</w:t>
            </w:r>
          </w:p>
          <w:p w14:paraId="20244EA7" w14:textId="3FD5BBF7" w:rsidR="00DD4250" w:rsidRPr="00524404" w:rsidRDefault="00DD4250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PostgreSQL 4 database</w:t>
            </w:r>
          </w:p>
          <w:p w14:paraId="0FE33A20" w14:textId="77777777" w:rsidR="006B6FEB" w:rsidRPr="00524404" w:rsidRDefault="006B6FEB" w:rsidP="006B6FEB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Serveurs</w:t>
            </w:r>
          </w:p>
          <w:p w14:paraId="1B39979F" w14:textId="77777777" w:rsidR="006B6FEB" w:rsidRPr="00524404" w:rsidRDefault="006B6FEB" w:rsidP="006B6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Apache servers via linux</w:t>
            </w:r>
          </w:p>
          <w:p w14:paraId="2CA5FECF" w14:textId="2C853816" w:rsidR="001F5AAD" w:rsidRPr="00524404" w:rsidRDefault="006B6FEB" w:rsidP="002403F6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NodeJS server</w:t>
            </w:r>
          </w:p>
          <w:p w14:paraId="772D0B1C" w14:textId="77777777" w:rsidR="00446F0C" w:rsidRPr="00524404" w:rsidRDefault="00446F0C" w:rsidP="001F5AAD"/>
          <w:p w14:paraId="16102F0E" w14:textId="77777777" w:rsidR="00446F0C" w:rsidRPr="00524404" w:rsidRDefault="00446F0C" w:rsidP="001F5AAD">
            <w:r w:rsidRPr="00524404">
              <w:t xml:space="preserve"> </w:t>
            </w:r>
          </w:p>
        </w:tc>
      </w:tr>
    </w:tbl>
    <w:p w14:paraId="79185EA3" w14:textId="77777777" w:rsidR="0043117B" w:rsidRPr="00524404" w:rsidRDefault="00971457" w:rsidP="000C45FF">
      <w:pPr>
        <w:tabs>
          <w:tab w:val="left" w:pos="990"/>
        </w:tabs>
      </w:pPr>
    </w:p>
    <w:sectPr w:rsidR="0043117B" w:rsidRPr="00524404" w:rsidSect="002D3CA3">
      <w:headerReference w:type="default" r:id="rId2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AC6C" w14:textId="77777777" w:rsidR="00971457" w:rsidRDefault="00971457" w:rsidP="000C45FF">
      <w:r>
        <w:separator/>
      </w:r>
    </w:p>
  </w:endnote>
  <w:endnote w:type="continuationSeparator" w:id="0">
    <w:p w14:paraId="294AF85C" w14:textId="77777777" w:rsidR="00971457" w:rsidRDefault="0097145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7E2D" w14:textId="77777777" w:rsidR="00971457" w:rsidRDefault="00971457" w:rsidP="000C45FF">
      <w:r>
        <w:separator/>
      </w:r>
    </w:p>
  </w:footnote>
  <w:footnote w:type="continuationSeparator" w:id="0">
    <w:p w14:paraId="7FA86A49" w14:textId="77777777" w:rsidR="00971457" w:rsidRDefault="0097145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612D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62AA0DB" wp14:editId="7C69BB4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C272AE"/>
    <w:multiLevelType w:val="hybridMultilevel"/>
    <w:tmpl w:val="958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9B065C"/>
    <w:multiLevelType w:val="hybridMultilevel"/>
    <w:tmpl w:val="2C2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7EC"/>
    <w:multiLevelType w:val="hybridMultilevel"/>
    <w:tmpl w:val="81FAB8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C9E3024"/>
    <w:multiLevelType w:val="hybridMultilevel"/>
    <w:tmpl w:val="0409001D"/>
    <w:styleLink w:val="1ai"/>
    <w:lvl w:ilvl="0" w:tplc="2C30817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 w:tplc="44A6F946">
      <w:start w:val="1"/>
      <w:numFmt w:val="lowerLetter"/>
      <w:lvlText w:val="%2)"/>
      <w:lvlJc w:val="left"/>
      <w:pPr>
        <w:ind w:left="720" w:hanging="360"/>
      </w:pPr>
    </w:lvl>
    <w:lvl w:ilvl="2" w:tplc="BEE02C36">
      <w:start w:val="1"/>
      <w:numFmt w:val="lowerRoman"/>
      <w:lvlText w:val="%3)"/>
      <w:lvlJc w:val="left"/>
      <w:pPr>
        <w:ind w:left="1080" w:hanging="360"/>
      </w:pPr>
    </w:lvl>
    <w:lvl w:ilvl="3" w:tplc="60F4DA36">
      <w:start w:val="1"/>
      <w:numFmt w:val="decimal"/>
      <w:lvlText w:val="(%4)"/>
      <w:lvlJc w:val="left"/>
      <w:pPr>
        <w:ind w:left="1440" w:hanging="360"/>
      </w:pPr>
    </w:lvl>
    <w:lvl w:ilvl="4" w:tplc="CA20A38A">
      <w:start w:val="1"/>
      <w:numFmt w:val="lowerLetter"/>
      <w:lvlText w:val="(%5)"/>
      <w:lvlJc w:val="left"/>
      <w:pPr>
        <w:ind w:left="1800" w:hanging="360"/>
      </w:pPr>
    </w:lvl>
    <w:lvl w:ilvl="5" w:tplc="753627A2">
      <w:start w:val="1"/>
      <w:numFmt w:val="lowerRoman"/>
      <w:lvlText w:val="(%6)"/>
      <w:lvlJc w:val="left"/>
      <w:pPr>
        <w:ind w:left="2160" w:hanging="360"/>
      </w:pPr>
    </w:lvl>
    <w:lvl w:ilvl="6" w:tplc="CA70D67E">
      <w:start w:val="1"/>
      <w:numFmt w:val="decimal"/>
      <w:lvlText w:val="%7."/>
      <w:lvlJc w:val="left"/>
      <w:pPr>
        <w:ind w:left="2520" w:hanging="360"/>
      </w:pPr>
    </w:lvl>
    <w:lvl w:ilvl="7" w:tplc="395A906C">
      <w:start w:val="1"/>
      <w:numFmt w:val="lowerLetter"/>
      <w:lvlText w:val="%8."/>
      <w:lvlJc w:val="left"/>
      <w:pPr>
        <w:ind w:left="2880" w:hanging="360"/>
      </w:pPr>
    </w:lvl>
    <w:lvl w:ilvl="8" w:tplc="1366A526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D"/>
    <w:rsid w:val="00012DEE"/>
    <w:rsid w:val="00036450"/>
    <w:rsid w:val="00094499"/>
    <w:rsid w:val="000A10FB"/>
    <w:rsid w:val="000C45FF"/>
    <w:rsid w:val="000C7651"/>
    <w:rsid w:val="000E2F41"/>
    <w:rsid w:val="000E3FD1"/>
    <w:rsid w:val="00112054"/>
    <w:rsid w:val="001424E5"/>
    <w:rsid w:val="00144C4D"/>
    <w:rsid w:val="001525E1"/>
    <w:rsid w:val="00180329"/>
    <w:rsid w:val="0019001F"/>
    <w:rsid w:val="001A74A5"/>
    <w:rsid w:val="001B2ABD"/>
    <w:rsid w:val="001E0391"/>
    <w:rsid w:val="001E1759"/>
    <w:rsid w:val="001F1ECC"/>
    <w:rsid w:val="001F5AAD"/>
    <w:rsid w:val="001F5EEE"/>
    <w:rsid w:val="002400EB"/>
    <w:rsid w:val="002403F6"/>
    <w:rsid w:val="00256CF7"/>
    <w:rsid w:val="00281DCC"/>
    <w:rsid w:val="00281FD5"/>
    <w:rsid w:val="002D3CA3"/>
    <w:rsid w:val="0030481B"/>
    <w:rsid w:val="003156FC"/>
    <w:rsid w:val="003254B5"/>
    <w:rsid w:val="0037121F"/>
    <w:rsid w:val="00391FE6"/>
    <w:rsid w:val="00392AD8"/>
    <w:rsid w:val="003A6B7D"/>
    <w:rsid w:val="003B06CA"/>
    <w:rsid w:val="003C2AB3"/>
    <w:rsid w:val="003C563F"/>
    <w:rsid w:val="004071FC"/>
    <w:rsid w:val="004142CD"/>
    <w:rsid w:val="00445947"/>
    <w:rsid w:val="00446F0C"/>
    <w:rsid w:val="004813B3"/>
    <w:rsid w:val="00496591"/>
    <w:rsid w:val="004B4922"/>
    <w:rsid w:val="004C63E4"/>
    <w:rsid w:val="004D3011"/>
    <w:rsid w:val="00524404"/>
    <w:rsid w:val="005262AC"/>
    <w:rsid w:val="00576D1C"/>
    <w:rsid w:val="005D4B1D"/>
    <w:rsid w:val="005E39D5"/>
    <w:rsid w:val="00600670"/>
    <w:rsid w:val="0062123A"/>
    <w:rsid w:val="00646E75"/>
    <w:rsid w:val="006771D0"/>
    <w:rsid w:val="006B6FEB"/>
    <w:rsid w:val="00715A0E"/>
    <w:rsid w:val="00715FCB"/>
    <w:rsid w:val="00743101"/>
    <w:rsid w:val="007775E1"/>
    <w:rsid w:val="007867A0"/>
    <w:rsid w:val="007927F5"/>
    <w:rsid w:val="00792EAB"/>
    <w:rsid w:val="00802CA0"/>
    <w:rsid w:val="008847FE"/>
    <w:rsid w:val="008F2702"/>
    <w:rsid w:val="008F3B10"/>
    <w:rsid w:val="009260CD"/>
    <w:rsid w:val="009457A1"/>
    <w:rsid w:val="00952C25"/>
    <w:rsid w:val="00971457"/>
    <w:rsid w:val="009B0F45"/>
    <w:rsid w:val="00A2118D"/>
    <w:rsid w:val="00A61F97"/>
    <w:rsid w:val="00AD76E2"/>
    <w:rsid w:val="00B20152"/>
    <w:rsid w:val="00B24563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C7B03"/>
    <w:rsid w:val="00D01DBC"/>
    <w:rsid w:val="00D04BFE"/>
    <w:rsid w:val="00D2522B"/>
    <w:rsid w:val="00D422DE"/>
    <w:rsid w:val="00D5459D"/>
    <w:rsid w:val="00DA1F4D"/>
    <w:rsid w:val="00DD172A"/>
    <w:rsid w:val="00DD4250"/>
    <w:rsid w:val="00E06E4D"/>
    <w:rsid w:val="00E25A26"/>
    <w:rsid w:val="00E354EF"/>
    <w:rsid w:val="00E4381A"/>
    <w:rsid w:val="00E55D74"/>
    <w:rsid w:val="00E6406E"/>
    <w:rsid w:val="00F17D8E"/>
    <w:rsid w:val="00F5599C"/>
    <w:rsid w:val="00F60274"/>
    <w:rsid w:val="00F77FB9"/>
    <w:rsid w:val="00F8321F"/>
    <w:rsid w:val="00FB068F"/>
    <w:rsid w:val="00FE208A"/>
    <w:rsid w:val="30E50233"/>
    <w:rsid w:val="62E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E8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20"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46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unisiepub.com/home.php" TargetMode="External"/><Relationship Id="rId18" Type="http://schemas.openxmlformats.org/officeDocument/2006/relationships/hyperlink" Target="http://www.tunisielld.com/mobility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ceresbookshop.com/f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coachabdou.coach_abdou" TargetMode="External"/><Relationship Id="rId17" Type="http://schemas.openxmlformats.org/officeDocument/2006/relationships/hyperlink" Target="https://covid-19-tn.web.app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maghrebleasingalgerie.mla" TargetMode="External"/><Relationship Id="rId20" Type="http://schemas.openxmlformats.org/officeDocument/2006/relationships/hyperlink" Target="https://www.dasweltauto.t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coachabdou.coach_abdou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aghrebia.com.tn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inkedin.com/in/taher-chourabi-270749140/" TargetMode="External"/><Relationship Id="rId19" Type="http://schemas.openxmlformats.org/officeDocument/2006/relationships/hyperlink" Target="http://www.phoenix-consulting.t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gymmy.space/auth" TargetMode="External"/><Relationship Id="rId22" Type="http://schemas.openxmlformats.org/officeDocument/2006/relationships/hyperlink" Target="https://www.linkedin.com/in/taher-chourabi-27074914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er\AppData\Local\Microsoft\Office\16.0\DTS\fr-FR%7bEE24D5E1-86EC-42D5-98AC-88919ABA09D2%7d\%7b6A2F2D2F-3D39-4508-BFE8-E225168AF6A9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E4B8E05D564DDF987742D89A32A0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4EECB-7D60-4402-9C76-1CE4D6E949C1}"/>
      </w:docPartPr>
      <w:docPartBody>
        <w:p w:rsidR="00023C3E" w:rsidRDefault="00002532">
          <w:pPr>
            <w:pStyle w:val="04E4B8E05D564DDF987742D89A32A0C9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898B7B6D263541D19FE83A7E9869A1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A595E-5E20-4A65-A368-D1F2145A8374}"/>
      </w:docPartPr>
      <w:docPartBody>
        <w:p w:rsidR="00023C3E" w:rsidRDefault="00002532">
          <w:pPr>
            <w:pStyle w:val="898B7B6D263541D19FE83A7E9869A1A5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A55262262BEE4ACE94832679FE8AC7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2CEB43-3DCF-4CAC-8954-4C8DBBF1C5FD}"/>
      </w:docPartPr>
      <w:docPartBody>
        <w:p w:rsidR="00023C3E" w:rsidRDefault="00002532">
          <w:pPr>
            <w:pStyle w:val="A55262262BEE4ACE94832679FE8AC7A5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94CCCD1D0DAF41E6994A22D658BBA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C7BDAC-A624-43E0-9FFE-7E9F154D3204}"/>
      </w:docPartPr>
      <w:docPartBody>
        <w:p w:rsidR="00023C3E" w:rsidRDefault="00002532">
          <w:pPr>
            <w:pStyle w:val="94CCCD1D0DAF41E6994A22D658BBA2DD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AF6DB2B873064812A27E58DAD37DFC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AA98A-6A53-4510-A03F-EE42590A42A4}"/>
      </w:docPartPr>
      <w:docPartBody>
        <w:p w:rsidR="00023C3E" w:rsidRDefault="00002532">
          <w:pPr>
            <w:pStyle w:val="AF6DB2B873064812A27E58DAD37DFCFC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6B491CF6D2E84188AC70244DCE0DFC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8E34-3261-4D16-A526-07C10AEEAFF7}"/>
      </w:docPartPr>
      <w:docPartBody>
        <w:p w:rsidR="00023C3E" w:rsidRDefault="00002532">
          <w:pPr>
            <w:pStyle w:val="6B491CF6D2E84188AC70244DCE0DFC5B"/>
          </w:pPr>
          <w:r w:rsidRPr="008F270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3E"/>
    <w:rsid w:val="00002532"/>
    <w:rsid w:val="00023C3E"/>
    <w:rsid w:val="00221F9C"/>
    <w:rsid w:val="002631E8"/>
    <w:rsid w:val="00342689"/>
    <w:rsid w:val="004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CFB1FECE2B455290D9E9F54386EA5B">
    <w:name w:val="CACFB1FECE2B455290D9E9F54386EA5B"/>
  </w:style>
  <w:style w:type="paragraph" w:customStyle="1" w:styleId="04E4B8E05D564DDF987742D89A32A0C9">
    <w:name w:val="04E4B8E05D564DDF987742D89A32A0C9"/>
  </w:style>
  <w:style w:type="paragraph" w:customStyle="1" w:styleId="898B7B6D263541D19FE83A7E9869A1A5">
    <w:name w:val="898B7B6D263541D19FE83A7E9869A1A5"/>
  </w:style>
  <w:style w:type="paragraph" w:customStyle="1" w:styleId="A55262262BEE4ACE94832679FE8AC7A5">
    <w:name w:val="A55262262BEE4ACE94832679FE8AC7A5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4CCCD1D0DAF41E6994A22D658BBA2DD">
    <w:name w:val="94CCCD1D0DAF41E6994A22D658BBA2DD"/>
  </w:style>
  <w:style w:type="paragraph" w:customStyle="1" w:styleId="AF6DB2B873064812A27E58DAD37DFCFC">
    <w:name w:val="AF6DB2B873064812A27E58DAD37DFCFC"/>
  </w:style>
  <w:style w:type="paragraph" w:customStyle="1" w:styleId="6B491CF6D2E84188AC70244DCE0DFC5B">
    <w:name w:val="6B491CF6D2E84188AC70244DCE0DFC5B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{6A2F2D2F-3D39-4508-BFE8-E225168AF6A9}tf00546271</Template>
  <TotalTime>0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2020-02-20T11:55:00Z</dcterms:created>
  <dcterms:modified xsi:type="dcterms:W3CDTF">2021-08-20T14:01:00Z</dcterms:modified>
</cp:coreProperties>
</file>